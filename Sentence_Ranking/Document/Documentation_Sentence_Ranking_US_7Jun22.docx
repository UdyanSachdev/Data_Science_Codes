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B4A7A" w14:textId="1DA52B0E" w:rsidR="00DB6645" w:rsidRPr="00CB7402" w:rsidRDefault="00571FDB" w:rsidP="00CB7402">
      <w:pPr>
        <w:spacing w:before="0"/>
        <w:rPr>
          <w:sz w:val="40"/>
          <w:szCs w:val="40"/>
        </w:rPr>
      </w:pPr>
      <w:r>
        <w:rPr>
          <w:sz w:val="40"/>
          <w:szCs w:val="40"/>
        </w:rPr>
        <w:t>Sentence Ranking</w:t>
      </w:r>
    </w:p>
    <w:p w14:paraId="4666A8AE" w14:textId="20908D58" w:rsidR="00DF4363" w:rsidRPr="00DF4363" w:rsidRDefault="00DF4363" w:rsidP="00DB6645">
      <w:pPr>
        <w:rPr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id w:val="7946412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495D6D" w14:textId="48776362" w:rsidR="00C1204E" w:rsidRDefault="007F2BA6" w:rsidP="00CB7402">
          <w:pPr>
            <w:pStyle w:val="TOCHeading"/>
            <w:spacing w:before="120"/>
          </w:pPr>
          <w:r>
            <w:t>Index</w:t>
          </w:r>
        </w:p>
        <w:p w14:paraId="021A77D9" w14:textId="6F2869A0" w:rsidR="00BE60FA" w:rsidRDefault="00C120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868735" w:history="1">
            <w:r w:rsidR="00BE60FA" w:rsidRPr="000928A3">
              <w:rPr>
                <w:rStyle w:val="Hyperlink"/>
              </w:rPr>
              <w:t>1.</w:t>
            </w:r>
            <w:r w:rsidR="00BE60FA">
              <w:rPr>
                <w:rFonts w:eastAsiaTheme="minorEastAsia"/>
              </w:rPr>
              <w:tab/>
            </w:r>
            <w:r w:rsidR="00BE60FA" w:rsidRPr="000928A3">
              <w:rPr>
                <w:rStyle w:val="Hyperlink"/>
              </w:rPr>
              <w:t>Overview</w:t>
            </w:r>
            <w:r w:rsidR="00BE60FA">
              <w:rPr>
                <w:webHidden/>
              </w:rPr>
              <w:tab/>
            </w:r>
            <w:r w:rsidR="00BE60FA">
              <w:rPr>
                <w:webHidden/>
              </w:rPr>
              <w:fldChar w:fldCharType="begin"/>
            </w:r>
            <w:r w:rsidR="00BE60FA">
              <w:rPr>
                <w:webHidden/>
              </w:rPr>
              <w:instrText xml:space="preserve"> PAGEREF _Toc87868735 \h </w:instrText>
            </w:r>
            <w:r w:rsidR="00BE60FA">
              <w:rPr>
                <w:webHidden/>
              </w:rPr>
            </w:r>
            <w:r w:rsidR="00BE60FA">
              <w:rPr>
                <w:webHidden/>
              </w:rPr>
              <w:fldChar w:fldCharType="separate"/>
            </w:r>
            <w:r w:rsidR="00BE60FA">
              <w:rPr>
                <w:webHidden/>
              </w:rPr>
              <w:t>1</w:t>
            </w:r>
            <w:r w:rsidR="00BE60FA">
              <w:rPr>
                <w:webHidden/>
              </w:rPr>
              <w:fldChar w:fldCharType="end"/>
            </w:r>
          </w:hyperlink>
        </w:p>
        <w:p w14:paraId="4C747328" w14:textId="16A72A51" w:rsidR="00BE60FA" w:rsidRDefault="00CC7B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868736" w:history="1">
            <w:r w:rsidR="00BE60FA" w:rsidRPr="000928A3">
              <w:rPr>
                <w:rStyle w:val="Hyperlink"/>
                <w:noProof/>
              </w:rPr>
              <w:t>1.1.</w:t>
            </w:r>
            <w:r w:rsidR="00BE60FA">
              <w:rPr>
                <w:rFonts w:eastAsiaTheme="minorEastAsia"/>
                <w:noProof/>
              </w:rPr>
              <w:tab/>
            </w:r>
            <w:r w:rsidR="00BE60FA" w:rsidRPr="000928A3">
              <w:rPr>
                <w:rStyle w:val="Hyperlink"/>
                <w:noProof/>
              </w:rPr>
              <w:t>Context</w:t>
            </w:r>
            <w:r w:rsidR="00BE60FA">
              <w:rPr>
                <w:noProof/>
                <w:webHidden/>
              </w:rPr>
              <w:tab/>
            </w:r>
            <w:r w:rsidR="00BE60FA">
              <w:rPr>
                <w:noProof/>
                <w:webHidden/>
              </w:rPr>
              <w:fldChar w:fldCharType="begin"/>
            </w:r>
            <w:r w:rsidR="00BE60FA">
              <w:rPr>
                <w:noProof/>
                <w:webHidden/>
              </w:rPr>
              <w:instrText xml:space="preserve"> PAGEREF _Toc87868736 \h </w:instrText>
            </w:r>
            <w:r w:rsidR="00BE60FA">
              <w:rPr>
                <w:noProof/>
                <w:webHidden/>
              </w:rPr>
            </w:r>
            <w:r w:rsidR="00BE60FA">
              <w:rPr>
                <w:noProof/>
                <w:webHidden/>
              </w:rPr>
              <w:fldChar w:fldCharType="separate"/>
            </w:r>
            <w:r w:rsidR="00BE60FA">
              <w:rPr>
                <w:noProof/>
                <w:webHidden/>
              </w:rPr>
              <w:t>1</w:t>
            </w:r>
            <w:r w:rsidR="00BE60FA">
              <w:rPr>
                <w:noProof/>
                <w:webHidden/>
              </w:rPr>
              <w:fldChar w:fldCharType="end"/>
            </w:r>
          </w:hyperlink>
        </w:p>
        <w:p w14:paraId="2A72AFA2" w14:textId="4D96ACB7" w:rsidR="00BE60FA" w:rsidRDefault="00CC7B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868737" w:history="1">
            <w:r w:rsidR="00BE60FA" w:rsidRPr="000928A3">
              <w:rPr>
                <w:rStyle w:val="Hyperlink"/>
                <w:noProof/>
              </w:rPr>
              <w:t>1.2.</w:t>
            </w:r>
            <w:r w:rsidR="00BE60FA">
              <w:rPr>
                <w:rFonts w:eastAsiaTheme="minorEastAsia"/>
                <w:noProof/>
              </w:rPr>
              <w:tab/>
            </w:r>
            <w:r w:rsidR="00BE60FA" w:rsidRPr="000928A3">
              <w:rPr>
                <w:rStyle w:val="Hyperlink"/>
                <w:noProof/>
              </w:rPr>
              <w:t>Input/Output Files</w:t>
            </w:r>
            <w:r w:rsidR="00BE60FA">
              <w:rPr>
                <w:noProof/>
                <w:webHidden/>
              </w:rPr>
              <w:tab/>
            </w:r>
            <w:r w:rsidR="00BE60FA">
              <w:rPr>
                <w:noProof/>
                <w:webHidden/>
              </w:rPr>
              <w:fldChar w:fldCharType="begin"/>
            </w:r>
            <w:r w:rsidR="00BE60FA">
              <w:rPr>
                <w:noProof/>
                <w:webHidden/>
              </w:rPr>
              <w:instrText xml:space="preserve"> PAGEREF _Toc87868737 \h </w:instrText>
            </w:r>
            <w:r w:rsidR="00BE60FA">
              <w:rPr>
                <w:noProof/>
                <w:webHidden/>
              </w:rPr>
            </w:r>
            <w:r w:rsidR="00BE60FA">
              <w:rPr>
                <w:noProof/>
                <w:webHidden/>
              </w:rPr>
              <w:fldChar w:fldCharType="separate"/>
            </w:r>
            <w:r w:rsidR="00BE60FA">
              <w:rPr>
                <w:noProof/>
                <w:webHidden/>
              </w:rPr>
              <w:t>1</w:t>
            </w:r>
            <w:r w:rsidR="00BE60FA">
              <w:rPr>
                <w:noProof/>
                <w:webHidden/>
              </w:rPr>
              <w:fldChar w:fldCharType="end"/>
            </w:r>
          </w:hyperlink>
        </w:p>
        <w:p w14:paraId="0CC8AC20" w14:textId="16C13B2D" w:rsidR="00BE60FA" w:rsidRDefault="00CC7B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868738" w:history="1">
            <w:r w:rsidR="00BE60FA" w:rsidRPr="000928A3">
              <w:rPr>
                <w:rStyle w:val="Hyperlink"/>
                <w:noProof/>
              </w:rPr>
              <w:t>1.3.</w:t>
            </w:r>
            <w:r w:rsidR="00BE60FA">
              <w:rPr>
                <w:rFonts w:eastAsiaTheme="minorEastAsia"/>
                <w:noProof/>
              </w:rPr>
              <w:tab/>
            </w:r>
            <w:r w:rsidR="00BE60FA" w:rsidRPr="000928A3">
              <w:rPr>
                <w:rStyle w:val="Hyperlink"/>
                <w:noProof/>
              </w:rPr>
              <w:t>Repository</w:t>
            </w:r>
            <w:r w:rsidR="00BE60FA">
              <w:rPr>
                <w:noProof/>
                <w:webHidden/>
              </w:rPr>
              <w:tab/>
            </w:r>
            <w:r w:rsidR="00BE60FA">
              <w:rPr>
                <w:noProof/>
                <w:webHidden/>
              </w:rPr>
              <w:fldChar w:fldCharType="begin"/>
            </w:r>
            <w:r w:rsidR="00BE60FA">
              <w:rPr>
                <w:noProof/>
                <w:webHidden/>
              </w:rPr>
              <w:instrText xml:space="preserve"> PAGEREF _Toc87868738 \h </w:instrText>
            </w:r>
            <w:r w:rsidR="00BE60FA">
              <w:rPr>
                <w:noProof/>
                <w:webHidden/>
              </w:rPr>
            </w:r>
            <w:r w:rsidR="00BE60FA">
              <w:rPr>
                <w:noProof/>
                <w:webHidden/>
              </w:rPr>
              <w:fldChar w:fldCharType="separate"/>
            </w:r>
            <w:r w:rsidR="00BE60FA">
              <w:rPr>
                <w:noProof/>
                <w:webHidden/>
              </w:rPr>
              <w:t>2</w:t>
            </w:r>
            <w:r w:rsidR="00BE60FA">
              <w:rPr>
                <w:noProof/>
                <w:webHidden/>
              </w:rPr>
              <w:fldChar w:fldCharType="end"/>
            </w:r>
          </w:hyperlink>
        </w:p>
        <w:p w14:paraId="09800C0A" w14:textId="359FF9C8" w:rsidR="00BE60FA" w:rsidRDefault="00CC7B7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</w:rPr>
          </w:pPr>
          <w:hyperlink w:anchor="_Toc87868739" w:history="1">
            <w:r w:rsidR="00BE60FA" w:rsidRPr="000928A3">
              <w:rPr>
                <w:rStyle w:val="Hyperlink"/>
              </w:rPr>
              <w:t>2.</w:t>
            </w:r>
            <w:r w:rsidR="00BE60FA">
              <w:rPr>
                <w:rFonts w:eastAsiaTheme="minorEastAsia"/>
              </w:rPr>
              <w:tab/>
            </w:r>
            <w:r w:rsidR="00BE60FA" w:rsidRPr="000928A3">
              <w:rPr>
                <w:rStyle w:val="Hyperlink"/>
              </w:rPr>
              <w:t>Environments</w:t>
            </w:r>
            <w:r w:rsidR="00BE60FA">
              <w:rPr>
                <w:webHidden/>
              </w:rPr>
              <w:tab/>
            </w:r>
            <w:r w:rsidR="00BE60FA">
              <w:rPr>
                <w:webHidden/>
              </w:rPr>
              <w:fldChar w:fldCharType="begin"/>
            </w:r>
            <w:r w:rsidR="00BE60FA">
              <w:rPr>
                <w:webHidden/>
              </w:rPr>
              <w:instrText xml:space="preserve"> PAGEREF _Toc87868739 \h </w:instrText>
            </w:r>
            <w:r w:rsidR="00BE60FA">
              <w:rPr>
                <w:webHidden/>
              </w:rPr>
            </w:r>
            <w:r w:rsidR="00BE60FA">
              <w:rPr>
                <w:webHidden/>
              </w:rPr>
              <w:fldChar w:fldCharType="separate"/>
            </w:r>
            <w:r w:rsidR="00BE60FA">
              <w:rPr>
                <w:webHidden/>
              </w:rPr>
              <w:t>2</w:t>
            </w:r>
            <w:r w:rsidR="00BE60FA">
              <w:rPr>
                <w:webHidden/>
              </w:rPr>
              <w:fldChar w:fldCharType="end"/>
            </w:r>
          </w:hyperlink>
        </w:p>
        <w:p w14:paraId="105A88E5" w14:textId="4E1D7CED" w:rsidR="00BE60FA" w:rsidRDefault="00CC7B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868742" w:history="1">
            <w:r w:rsidR="00BE60FA" w:rsidRPr="000928A3">
              <w:rPr>
                <w:rStyle w:val="Hyperlink"/>
                <w:noProof/>
              </w:rPr>
              <w:t>2.1.</w:t>
            </w:r>
            <w:r w:rsidR="00BE60FA">
              <w:rPr>
                <w:rFonts w:eastAsiaTheme="minorEastAsia"/>
                <w:noProof/>
              </w:rPr>
              <w:tab/>
            </w:r>
            <w:r w:rsidR="00BE60FA" w:rsidRPr="000928A3">
              <w:rPr>
                <w:rStyle w:val="Hyperlink"/>
                <w:noProof/>
              </w:rPr>
              <w:t>Pre-requisites</w:t>
            </w:r>
            <w:r w:rsidR="00BE60FA">
              <w:rPr>
                <w:noProof/>
                <w:webHidden/>
              </w:rPr>
              <w:tab/>
            </w:r>
            <w:r w:rsidR="00BE60FA">
              <w:rPr>
                <w:noProof/>
                <w:webHidden/>
              </w:rPr>
              <w:fldChar w:fldCharType="begin"/>
            </w:r>
            <w:r w:rsidR="00BE60FA">
              <w:rPr>
                <w:noProof/>
                <w:webHidden/>
              </w:rPr>
              <w:instrText xml:space="preserve"> PAGEREF _Toc87868742 \h </w:instrText>
            </w:r>
            <w:r w:rsidR="00BE60FA">
              <w:rPr>
                <w:noProof/>
                <w:webHidden/>
              </w:rPr>
            </w:r>
            <w:r w:rsidR="00BE60FA">
              <w:rPr>
                <w:noProof/>
                <w:webHidden/>
              </w:rPr>
              <w:fldChar w:fldCharType="separate"/>
            </w:r>
            <w:r w:rsidR="00BE60FA">
              <w:rPr>
                <w:noProof/>
                <w:webHidden/>
              </w:rPr>
              <w:t>2</w:t>
            </w:r>
            <w:r w:rsidR="00BE60FA">
              <w:rPr>
                <w:noProof/>
                <w:webHidden/>
              </w:rPr>
              <w:fldChar w:fldCharType="end"/>
            </w:r>
          </w:hyperlink>
        </w:p>
        <w:p w14:paraId="7C426193" w14:textId="2B15D588" w:rsidR="00BE60FA" w:rsidRDefault="00CC7B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868743" w:history="1">
            <w:r w:rsidR="00BE60FA" w:rsidRPr="000928A3">
              <w:rPr>
                <w:rStyle w:val="Hyperlink"/>
                <w:noProof/>
              </w:rPr>
              <w:t>2.2.</w:t>
            </w:r>
            <w:r w:rsidR="00BE60FA">
              <w:rPr>
                <w:rFonts w:eastAsiaTheme="minorEastAsia"/>
                <w:noProof/>
              </w:rPr>
              <w:tab/>
            </w:r>
            <w:r w:rsidR="00BE60FA" w:rsidRPr="000928A3">
              <w:rPr>
                <w:rStyle w:val="Hyperlink"/>
                <w:noProof/>
              </w:rPr>
              <w:t>Environment</w:t>
            </w:r>
            <w:r w:rsidR="00BE60FA">
              <w:rPr>
                <w:noProof/>
                <w:webHidden/>
              </w:rPr>
              <w:tab/>
            </w:r>
            <w:r w:rsidR="00BE60FA">
              <w:rPr>
                <w:noProof/>
                <w:webHidden/>
              </w:rPr>
              <w:fldChar w:fldCharType="begin"/>
            </w:r>
            <w:r w:rsidR="00BE60FA">
              <w:rPr>
                <w:noProof/>
                <w:webHidden/>
              </w:rPr>
              <w:instrText xml:space="preserve"> PAGEREF _Toc87868743 \h </w:instrText>
            </w:r>
            <w:r w:rsidR="00BE60FA">
              <w:rPr>
                <w:noProof/>
                <w:webHidden/>
              </w:rPr>
            </w:r>
            <w:r w:rsidR="00BE60FA">
              <w:rPr>
                <w:noProof/>
                <w:webHidden/>
              </w:rPr>
              <w:fldChar w:fldCharType="separate"/>
            </w:r>
            <w:r w:rsidR="00BE60FA">
              <w:rPr>
                <w:noProof/>
                <w:webHidden/>
              </w:rPr>
              <w:t>2</w:t>
            </w:r>
            <w:r w:rsidR="00BE60FA">
              <w:rPr>
                <w:noProof/>
                <w:webHidden/>
              </w:rPr>
              <w:fldChar w:fldCharType="end"/>
            </w:r>
          </w:hyperlink>
        </w:p>
        <w:p w14:paraId="19A640F0" w14:textId="3197FD38" w:rsidR="00BE60FA" w:rsidRDefault="00CC7B7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</w:rPr>
          </w:pPr>
          <w:hyperlink w:anchor="_Toc87868744" w:history="1">
            <w:r w:rsidR="00BE60FA" w:rsidRPr="000928A3">
              <w:rPr>
                <w:rStyle w:val="Hyperlink"/>
              </w:rPr>
              <w:t>3.</w:t>
            </w:r>
            <w:r w:rsidR="00BE60FA">
              <w:rPr>
                <w:rFonts w:eastAsiaTheme="minorEastAsia"/>
              </w:rPr>
              <w:tab/>
            </w:r>
            <w:r w:rsidR="00BE60FA" w:rsidRPr="000928A3">
              <w:rPr>
                <w:rStyle w:val="Hyperlink"/>
              </w:rPr>
              <w:t>Process Flow</w:t>
            </w:r>
            <w:r w:rsidR="00BE60FA">
              <w:rPr>
                <w:webHidden/>
              </w:rPr>
              <w:tab/>
            </w:r>
            <w:r w:rsidR="00BE60FA">
              <w:rPr>
                <w:webHidden/>
              </w:rPr>
              <w:fldChar w:fldCharType="begin"/>
            </w:r>
            <w:r w:rsidR="00BE60FA">
              <w:rPr>
                <w:webHidden/>
              </w:rPr>
              <w:instrText xml:space="preserve"> PAGEREF _Toc87868744 \h </w:instrText>
            </w:r>
            <w:r w:rsidR="00BE60FA">
              <w:rPr>
                <w:webHidden/>
              </w:rPr>
            </w:r>
            <w:r w:rsidR="00BE60FA">
              <w:rPr>
                <w:webHidden/>
              </w:rPr>
              <w:fldChar w:fldCharType="separate"/>
            </w:r>
            <w:r w:rsidR="00BE60FA">
              <w:rPr>
                <w:webHidden/>
              </w:rPr>
              <w:t>3</w:t>
            </w:r>
            <w:r w:rsidR="00BE60FA">
              <w:rPr>
                <w:webHidden/>
              </w:rPr>
              <w:fldChar w:fldCharType="end"/>
            </w:r>
          </w:hyperlink>
        </w:p>
        <w:p w14:paraId="4D91FC08" w14:textId="1A15E678" w:rsidR="00C1204E" w:rsidRDefault="00C1204E" w:rsidP="004913F3">
          <w:pPr>
            <w:pStyle w:val="TOC1"/>
            <w:tabs>
              <w:tab w:val="left" w:pos="440"/>
              <w:tab w:val="right" w:leader="dot" w:pos="9350"/>
            </w:tabs>
          </w:pPr>
          <w:r>
            <w:rPr>
              <w:b/>
              <w:bCs/>
            </w:rPr>
            <w:fldChar w:fldCharType="end"/>
          </w:r>
        </w:p>
      </w:sdtContent>
    </w:sdt>
    <w:p w14:paraId="1F51A204" w14:textId="392C63C0" w:rsidR="00C6446C" w:rsidRDefault="006C5161" w:rsidP="007F2BA6">
      <w:pPr>
        <w:pStyle w:val="Heading1"/>
        <w:numPr>
          <w:ilvl w:val="0"/>
          <w:numId w:val="34"/>
        </w:numPr>
        <w:ind w:left="360"/>
      </w:pPr>
      <w:bookmarkStart w:id="0" w:name="_Toc87868735"/>
      <w:r>
        <w:t>Overview</w:t>
      </w:r>
      <w:bookmarkEnd w:id="0"/>
    </w:p>
    <w:p w14:paraId="57067FC8" w14:textId="46D61845" w:rsidR="006C5161" w:rsidRDefault="006C5161" w:rsidP="006C5161">
      <w:pPr>
        <w:pStyle w:val="Heading2"/>
        <w:numPr>
          <w:ilvl w:val="1"/>
          <w:numId w:val="39"/>
        </w:numPr>
        <w:ind w:left="936" w:hanging="576"/>
        <w:rPr>
          <w:sz w:val="32"/>
          <w:szCs w:val="24"/>
        </w:rPr>
      </w:pPr>
      <w:bookmarkStart w:id="1" w:name="_Toc87868736"/>
      <w:r>
        <w:rPr>
          <w:sz w:val="32"/>
          <w:szCs w:val="24"/>
        </w:rPr>
        <w:t>Context</w:t>
      </w:r>
      <w:bookmarkEnd w:id="1"/>
    </w:p>
    <w:p w14:paraId="17B9B83C" w14:textId="6A2B1D35" w:rsidR="00BE60FA" w:rsidRDefault="00571FDB" w:rsidP="00C1443B">
      <w:pPr>
        <w:spacing w:before="120"/>
        <w:ind w:left="720"/>
        <w:rPr>
          <w:i/>
          <w:iCs/>
        </w:rPr>
      </w:pPr>
      <w:r>
        <w:rPr>
          <w:i/>
          <w:iCs/>
        </w:rPr>
        <w:t>Sentence ranking</w:t>
      </w:r>
      <w:r w:rsidR="004A428D">
        <w:rPr>
          <w:i/>
          <w:iCs/>
        </w:rPr>
        <w:t xml:space="preserve"> helps in finding the most </w:t>
      </w:r>
      <w:r>
        <w:rPr>
          <w:i/>
          <w:iCs/>
        </w:rPr>
        <w:t>sentences</w:t>
      </w:r>
      <w:r w:rsidR="004A428D">
        <w:rPr>
          <w:i/>
          <w:iCs/>
        </w:rPr>
        <w:t xml:space="preserve"> in a dataset. Given a </w:t>
      </w:r>
      <w:r w:rsidR="00833231">
        <w:rPr>
          <w:i/>
          <w:iCs/>
        </w:rPr>
        <w:t>query(n</w:t>
      </w:r>
      <w:r w:rsidR="004C2D8F">
        <w:rPr>
          <w:i/>
          <w:iCs/>
        </w:rPr>
        <w:t xml:space="preserve">-gram) </w:t>
      </w:r>
      <w:r w:rsidR="00077D9B">
        <w:rPr>
          <w:i/>
          <w:iCs/>
        </w:rPr>
        <w:t xml:space="preserve">the code can generate the top N similar </w:t>
      </w:r>
      <w:r>
        <w:rPr>
          <w:i/>
          <w:iCs/>
        </w:rPr>
        <w:t>sentences</w:t>
      </w:r>
      <w:r w:rsidR="00077D9B">
        <w:rPr>
          <w:i/>
          <w:iCs/>
        </w:rPr>
        <w:t xml:space="preserve"> from the corpus along </w:t>
      </w:r>
      <w:r w:rsidR="00833231">
        <w:rPr>
          <w:i/>
          <w:iCs/>
        </w:rPr>
        <w:t>with a</w:t>
      </w:r>
      <w:r w:rsidR="00077D9B">
        <w:rPr>
          <w:i/>
          <w:iCs/>
        </w:rPr>
        <w:t xml:space="preserve"> score. The score ranges from 0-1 and higher </w:t>
      </w:r>
      <w:r w:rsidR="00A67C77">
        <w:rPr>
          <w:i/>
          <w:iCs/>
        </w:rPr>
        <w:t xml:space="preserve">the </w:t>
      </w:r>
      <w:r w:rsidR="00833231">
        <w:rPr>
          <w:i/>
          <w:iCs/>
        </w:rPr>
        <w:t>score, higher the similarity.</w:t>
      </w:r>
    </w:p>
    <w:p w14:paraId="1A357BB2" w14:textId="10477808" w:rsidR="0099614E" w:rsidRDefault="0099614E" w:rsidP="00C1443B">
      <w:pPr>
        <w:spacing w:before="120"/>
        <w:ind w:left="720"/>
        <w:rPr>
          <w:i/>
          <w:iCs/>
        </w:rPr>
      </w:pPr>
      <w:r>
        <w:rPr>
          <w:i/>
          <w:iCs/>
        </w:rPr>
        <w:t>The code inputs a clean data hence text extraction and preprocessing are recommended before using the code. The query must be related to the corpus to get better results.</w:t>
      </w:r>
    </w:p>
    <w:p w14:paraId="30CEA888" w14:textId="3B63C2CD" w:rsidR="00BE60FA" w:rsidRDefault="00BE60FA" w:rsidP="00C1443B">
      <w:pPr>
        <w:spacing w:before="120"/>
        <w:ind w:left="720"/>
        <w:rPr>
          <w:i/>
          <w:iCs/>
        </w:rPr>
      </w:pPr>
    </w:p>
    <w:p w14:paraId="74628CBA" w14:textId="77777777" w:rsidR="00BE60FA" w:rsidRPr="007F2BA6" w:rsidRDefault="00BE60FA" w:rsidP="0099614E">
      <w:pPr>
        <w:spacing w:before="120"/>
        <w:rPr>
          <w:i/>
          <w:iCs/>
        </w:rPr>
      </w:pPr>
    </w:p>
    <w:p w14:paraId="58EE7F5E" w14:textId="15FC74F6" w:rsidR="006C5161" w:rsidRDefault="006C5161" w:rsidP="006C5161">
      <w:pPr>
        <w:pStyle w:val="Heading2"/>
        <w:numPr>
          <w:ilvl w:val="1"/>
          <w:numId w:val="39"/>
        </w:numPr>
        <w:ind w:left="936" w:hanging="576"/>
        <w:rPr>
          <w:sz w:val="32"/>
          <w:szCs w:val="24"/>
        </w:rPr>
      </w:pPr>
      <w:bookmarkStart w:id="2" w:name="_Toc87868737"/>
      <w:r>
        <w:rPr>
          <w:sz w:val="32"/>
          <w:szCs w:val="24"/>
        </w:rPr>
        <w:t>Input/Output Files</w:t>
      </w:r>
      <w:bookmarkEnd w:id="2"/>
    </w:p>
    <w:p w14:paraId="1EDCC09B" w14:textId="3FA01806" w:rsidR="00725CF1" w:rsidRDefault="00C56D44" w:rsidP="00C17A97">
      <w:pPr>
        <w:ind w:left="720"/>
      </w:pPr>
      <w:r w:rsidRPr="006C5161">
        <w:rPr>
          <w:b/>
          <w:bCs/>
        </w:rPr>
        <w:t>Input File name</w:t>
      </w:r>
      <w:r>
        <w:t xml:space="preserve"> - </w:t>
      </w:r>
      <w:r w:rsidR="0082125E" w:rsidRPr="0082125E">
        <w:t>Sentence_Ranking_Input_US_7Jun22</w:t>
      </w:r>
    </w:p>
    <w:p w14:paraId="16544792" w14:textId="77777777" w:rsidR="00884931" w:rsidRDefault="00884931" w:rsidP="006C5161">
      <w:pPr>
        <w:ind w:left="720"/>
      </w:pPr>
    </w:p>
    <w:p w14:paraId="5A7098F7" w14:textId="3897956A" w:rsidR="007C0D3F" w:rsidRDefault="007C0D3F" w:rsidP="006C5161">
      <w:pPr>
        <w:ind w:left="720"/>
      </w:pPr>
      <w:r w:rsidRPr="006C5161">
        <w:rPr>
          <w:b/>
          <w:bCs/>
        </w:rPr>
        <w:lastRenderedPageBreak/>
        <w:t>Output File name</w:t>
      </w:r>
      <w:r>
        <w:t xml:space="preserve"> </w:t>
      </w:r>
      <w:r w:rsidR="00AF18F7">
        <w:t>–</w:t>
      </w:r>
      <w:r>
        <w:t xml:space="preserve"> </w:t>
      </w:r>
    </w:p>
    <w:p w14:paraId="74022FD5" w14:textId="53FEAB7C" w:rsidR="00A778E0" w:rsidRPr="00A778E0" w:rsidRDefault="00D21202" w:rsidP="006C5161">
      <w:pPr>
        <w:ind w:left="720"/>
      </w:pPr>
      <w:r>
        <w:t xml:space="preserve">The </w:t>
      </w:r>
      <w:r w:rsidR="00ED361D">
        <w:t>output</w:t>
      </w:r>
      <w:r>
        <w:t xml:space="preserve"> file contains </w:t>
      </w:r>
      <w:bookmarkStart w:id="3" w:name="OLE_LINK1"/>
      <w:r>
        <w:t>nearest_</w:t>
      </w:r>
      <w:r w:rsidR="00445559">
        <w:t>sentences</w:t>
      </w:r>
      <w:r>
        <w:t xml:space="preserve">, </w:t>
      </w:r>
      <w:r w:rsidR="002C2818">
        <w:t>score,</w:t>
      </w:r>
      <w:r>
        <w:t xml:space="preserve"> and </w:t>
      </w:r>
      <w:r w:rsidR="00ED361D">
        <w:t xml:space="preserve">input query </w:t>
      </w:r>
      <w:bookmarkEnd w:id="3"/>
      <w:r w:rsidR="00ED361D">
        <w:t>of top 5</w:t>
      </w:r>
      <w:r w:rsidR="00295153">
        <w:t>(user input)</w:t>
      </w:r>
      <w:r w:rsidR="00ED361D">
        <w:t xml:space="preserve"> nearest words.</w:t>
      </w:r>
    </w:p>
    <w:p w14:paraId="03758B36" w14:textId="7BC66356" w:rsidR="00DA7178" w:rsidRDefault="00DA7178" w:rsidP="006C5161">
      <w:pPr>
        <w:ind w:left="720"/>
      </w:pPr>
    </w:p>
    <w:p w14:paraId="5A88F3CF" w14:textId="0E475876" w:rsidR="007C0D3F" w:rsidRDefault="007C0D3F" w:rsidP="004913F3">
      <w:pPr>
        <w:spacing w:before="0"/>
        <w:ind w:left="720"/>
      </w:pPr>
    </w:p>
    <w:p w14:paraId="3A6A3ABF" w14:textId="77777777" w:rsidR="00DA7178" w:rsidRDefault="00DA7178" w:rsidP="004913F3">
      <w:pPr>
        <w:spacing w:before="0"/>
        <w:ind w:left="720"/>
      </w:pPr>
    </w:p>
    <w:p w14:paraId="4518C49E" w14:textId="1E2F68B5" w:rsidR="00FD5551" w:rsidRDefault="00FD5551" w:rsidP="00C1443B">
      <w:pPr>
        <w:pStyle w:val="Heading2"/>
        <w:numPr>
          <w:ilvl w:val="1"/>
          <w:numId w:val="39"/>
        </w:numPr>
        <w:spacing w:after="120"/>
        <w:ind w:left="936" w:hanging="576"/>
        <w:rPr>
          <w:sz w:val="32"/>
          <w:szCs w:val="24"/>
        </w:rPr>
      </w:pPr>
      <w:bookmarkStart w:id="4" w:name="_Toc87868738"/>
      <w:r>
        <w:rPr>
          <w:sz w:val="32"/>
          <w:szCs w:val="24"/>
        </w:rPr>
        <w:t>Repository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6745"/>
      </w:tblGrid>
      <w:tr w:rsidR="007F2BA6" w14:paraId="0C2E2211" w14:textId="77777777" w:rsidTr="007F2BA6">
        <w:tc>
          <w:tcPr>
            <w:tcW w:w="1885" w:type="dxa"/>
          </w:tcPr>
          <w:p w14:paraId="574D2C3C" w14:textId="6605CCFF" w:rsidR="007F2BA6" w:rsidRPr="007F2BA6" w:rsidRDefault="007F2BA6" w:rsidP="00FD5551">
            <w:pPr>
              <w:rPr>
                <w:b/>
                <w:bCs/>
                <w:color w:val="auto"/>
              </w:rPr>
            </w:pPr>
            <w:r w:rsidRPr="007F2BA6">
              <w:rPr>
                <w:b/>
                <w:bCs/>
                <w:color w:val="auto"/>
              </w:rPr>
              <w:t>Type</w:t>
            </w:r>
          </w:p>
        </w:tc>
        <w:tc>
          <w:tcPr>
            <w:tcW w:w="6745" w:type="dxa"/>
          </w:tcPr>
          <w:p w14:paraId="46A6E864" w14:textId="3F268FCB" w:rsidR="007F2BA6" w:rsidRPr="007F2BA6" w:rsidRDefault="007F2BA6" w:rsidP="00FD5551">
            <w:pPr>
              <w:rPr>
                <w:b/>
                <w:bCs/>
                <w:color w:val="auto"/>
              </w:rPr>
            </w:pPr>
            <w:r w:rsidRPr="007F2BA6">
              <w:rPr>
                <w:b/>
                <w:bCs/>
                <w:color w:val="auto"/>
              </w:rPr>
              <w:t>Path</w:t>
            </w:r>
          </w:p>
        </w:tc>
      </w:tr>
      <w:tr w:rsidR="007F2BA6" w14:paraId="2796B4FC" w14:textId="77777777" w:rsidTr="007F2BA6">
        <w:tc>
          <w:tcPr>
            <w:tcW w:w="1885" w:type="dxa"/>
          </w:tcPr>
          <w:p w14:paraId="60DDA291" w14:textId="0F6C91A2" w:rsidR="007F2BA6" w:rsidRPr="007F2BA6" w:rsidRDefault="007F2BA6" w:rsidP="00FD5551">
            <w:pPr>
              <w:rPr>
                <w:b/>
                <w:bCs/>
                <w:color w:val="auto"/>
              </w:rPr>
            </w:pPr>
            <w:r w:rsidRPr="007F2BA6">
              <w:rPr>
                <w:b/>
                <w:bCs/>
                <w:color w:val="auto"/>
              </w:rPr>
              <w:t>Input</w:t>
            </w:r>
          </w:p>
        </w:tc>
        <w:tc>
          <w:tcPr>
            <w:tcW w:w="6745" w:type="dxa"/>
          </w:tcPr>
          <w:p w14:paraId="31B27DF4" w14:textId="2A9836CB" w:rsidR="007F2BA6" w:rsidRPr="007F2BA6" w:rsidRDefault="0003566E" w:rsidP="00FD5551">
            <w:pPr>
              <w:rPr>
                <w:b/>
                <w:bCs/>
                <w:color w:val="auto"/>
              </w:rPr>
            </w:pPr>
            <w:r w:rsidRPr="0003566E">
              <w:rPr>
                <w:color w:val="auto"/>
              </w:rPr>
              <w:t>Modeling-Sentence_Ranking(Tokens_as_Query)</w:t>
            </w:r>
            <w:r>
              <w:rPr>
                <w:color w:val="auto"/>
              </w:rPr>
              <w:t>/Input_Data</w:t>
            </w:r>
          </w:p>
        </w:tc>
      </w:tr>
      <w:tr w:rsidR="00790587" w14:paraId="4564F27A" w14:textId="77777777" w:rsidTr="007F2BA6">
        <w:tc>
          <w:tcPr>
            <w:tcW w:w="1885" w:type="dxa"/>
          </w:tcPr>
          <w:p w14:paraId="5BA9FBFD" w14:textId="57C492C4" w:rsidR="00790587" w:rsidRPr="007F2BA6" w:rsidRDefault="00790587" w:rsidP="00790587">
            <w:pPr>
              <w:rPr>
                <w:b/>
                <w:bCs/>
                <w:color w:val="auto"/>
              </w:rPr>
            </w:pPr>
            <w:r w:rsidRPr="007F2BA6">
              <w:rPr>
                <w:b/>
                <w:bCs/>
                <w:color w:val="auto"/>
              </w:rPr>
              <w:t>Output</w:t>
            </w:r>
          </w:p>
        </w:tc>
        <w:tc>
          <w:tcPr>
            <w:tcW w:w="6745" w:type="dxa"/>
          </w:tcPr>
          <w:p w14:paraId="23350DF3" w14:textId="4F059F70" w:rsidR="00790587" w:rsidRPr="007F2BA6" w:rsidRDefault="0003566E" w:rsidP="00790587">
            <w:pPr>
              <w:rPr>
                <w:b/>
                <w:bCs/>
                <w:color w:val="auto"/>
              </w:rPr>
            </w:pPr>
            <w:r w:rsidRPr="0003566E">
              <w:rPr>
                <w:color w:val="auto"/>
              </w:rPr>
              <w:t>Modeling-Sentence_Ranking(Tokens_as_Query)</w:t>
            </w:r>
            <w:r>
              <w:rPr>
                <w:color w:val="auto"/>
              </w:rPr>
              <w:t>/Output_Data</w:t>
            </w:r>
          </w:p>
        </w:tc>
      </w:tr>
      <w:tr w:rsidR="00790587" w14:paraId="10DD7032" w14:textId="77777777" w:rsidTr="007F2BA6">
        <w:tc>
          <w:tcPr>
            <w:tcW w:w="1885" w:type="dxa"/>
          </w:tcPr>
          <w:p w14:paraId="60502594" w14:textId="4407BD64" w:rsidR="00790587" w:rsidRPr="007F2BA6" w:rsidRDefault="00790587" w:rsidP="00790587">
            <w:pPr>
              <w:rPr>
                <w:b/>
                <w:bCs/>
                <w:color w:val="auto"/>
              </w:rPr>
            </w:pPr>
            <w:r w:rsidRPr="007F2BA6">
              <w:rPr>
                <w:b/>
                <w:bCs/>
                <w:color w:val="auto"/>
              </w:rPr>
              <w:t>Code</w:t>
            </w:r>
          </w:p>
        </w:tc>
        <w:tc>
          <w:tcPr>
            <w:tcW w:w="6745" w:type="dxa"/>
          </w:tcPr>
          <w:p w14:paraId="7DBE8411" w14:textId="0D1D2FE8" w:rsidR="00790587" w:rsidRPr="007F2BA6" w:rsidRDefault="0003566E" w:rsidP="00790587">
            <w:pPr>
              <w:rPr>
                <w:b/>
                <w:bCs/>
                <w:color w:val="auto"/>
              </w:rPr>
            </w:pPr>
            <w:r w:rsidRPr="0003566E">
              <w:rPr>
                <w:color w:val="auto"/>
              </w:rPr>
              <w:t>Modeling-Sentence_Ranking(Tokens_as_Query)</w:t>
            </w:r>
          </w:p>
        </w:tc>
      </w:tr>
    </w:tbl>
    <w:p w14:paraId="124BD2C0" w14:textId="77777777" w:rsidR="00BE60FA" w:rsidRDefault="00BE60FA" w:rsidP="00ED1388">
      <w:pPr>
        <w:pStyle w:val="Heading1"/>
      </w:pPr>
      <w:bookmarkStart w:id="5" w:name="_Toc87868739"/>
    </w:p>
    <w:p w14:paraId="2BAA94FC" w14:textId="60009B1F" w:rsidR="00C1443B" w:rsidRDefault="00C1443B" w:rsidP="00C1443B">
      <w:pPr>
        <w:pStyle w:val="Heading1"/>
        <w:numPr>
          <w:ilvl w:val="0"/>
          <w:numId w:val="34"/>
        </w:numPr>
        <w:ind w:left="360"/>
      </w:pPr>
      <w:r>
        <w:t>Environments</w:t>
      </w:r>
      <w:bookmarkEnd w:id="5"/>
    </w:p>
    <w:p w14:paraId="6515B1B2" w14:textId="77777777" w:rsidR="00CB7402" w:rsidRPr="00CB7402" w:rsidRDefault="00CB7402" w:rsidP="00CB7402">
      <w:pPr>
        <w:pStyle w:val="ListParagraph"/>
        <w:keepNext/>
        <w:keepLines/>
        <w:numPr>
          <w:ilvl w:val="0"/>
          <w:numId w:val="41"/>
        </w:numPr>
        <w:spacing w:before="120"/>
        <w:contextualSpacing w:val="0"/>
        <w:outlineLvl w:val="1"/>
        <w:rPr>
          <w:rFonts w:asciiTheme="majorHAnsi" w:eastAsiaTheme="majorEastAsia" w:hAnsiTheme="majorHAnsi" w:cstheme="majorBidi"/>
          <w:vanish/>
          <w:color w:val="1F4E79" w:themeColor="accent1" w:themeShade="80"/>
          <w:sz w:val="32"/>
          <w:szCs w:val="24"/>
        </w:rPr>
      </w:pPr>
      <w:bookmarkStart w:id="6" w:name="_Toc87485209"/>
      <w:bookmarkStart w:id="7" w:name="_Toc87485681"/>
      <w:bookmarkStart w:id="8" w:name="_Toc87485940"/>
      <w:bookmarkStart w:id="9" w:name="_Toc87485210"/>
      <w:bookmarkStart w:id="10" w:name="_Toc87485682"/>
      <w:bookmarkStart w:id="11" w:name="_Toc87485941"/>
      <w:bookmarkStart w:id="12" w:name="_Toc87486263"/>
      <w:bookmarkStart w:id="13" w:name="_Toc87486441"/>
      <w:bookmarkStart w:id="14" w:name="_Toc87486465"/>
      <w:bookmarkStart w:id="15" w:name="_Toc87868740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4AC3A31E" w14:textId="77777777" w:rsidR="00CB7402" w:rsidRPr="00CB7402" w:rsidRDefault="00CB7402" w:rsidP="00CB7402">
      <w:pPr>
        <w:pStyle w:val="ListParagraph"/>
        <w:keepNext/>
        <w:keepLines/>
        <w:numPr>
          <w:ilvl w:val="0"/>
          <w:numId w:val="41"/>
        </w:numPr>
        <w:spacing w:before="120"/>
        <w:contextualSpacing w:val="0"/>
        <w:outlineLvl w:val="1"/>
        <w:rPr>
          <w:rFonts w:asciiTheme="majorHAnsi" w:eastAsiaTheme="majorEastAsia" w:hAnsiTheme="majorHAnsi" w:cstheme="majorBidi"/>
          <w:vanish/>
          <w:color w:val="1F4E79" w:themeColor="accent1" w:themeShade="80"/>
          <w:sz w:val="32"/>
          <w:szCs w:val="24"/>
        </w:rPr>
      </w:pPr>
      <w:bookmarkStart w:id="16" w:name="_Toc87486264"/>
      <w:bookmarkStart w:id="17" w:name="_Toc87486442"/>
      <w:bookmarkStart w:id="18" w:name="_Toc87486466"/>
      <w:bookmarkStart w:id="19" w:name="_Toc87868741"/>
      <w:bookmarkEnd w:id="16"/>
      <w:bookmarkEnd w:id="17"/>
      <w:bookmarkEnd w:id="18"/>
      <w:bookmarkEnd w:id="19"/>
    </w:p>
    <w:p w14:paraId="0D215404" w14:textId="0C4EEC15" w:rsidR="00C1443B" w:rsidRDefault="00C1443B" w:rsidP="00CB7402">
      <w:pPr>
        <w:pStyle w:val="Heading2"/>
        <w:numPr>
          <w:ilvl w:val="1"/>
          <w:numId w:val="41"/>
        </w:numPr>
        <w:rPr>
          <w:sz w:val="32"/>
          <w:szCs w:val="24"/>
        </w:rPr>
      </w:pPr>
      <w:bookmarkStart w:id="20" w:name="_Toc87868742"/>
      <w:r>
        <w:rPr>
          <w:sz w:val="32"/>
          <w:szCs w:val="24"/>
        </w:rPr>
        <w:t>Pre-requisites</w:t>
      </w:r>
      <w:bookmarkEnd w:id="20"/>
    </w:p>
    <w:p w14:paraId="52A0E05D" w14:textId="1456594D" w:rsidR="00C1443B" w:rsidRDefault="001C024D" w:rsidP="00790587">
      <w:pPr>
        <w:pStyle w:val="ListParagraph"/>
        <w:numPr>
          <w:ilvl w:val="0"/>
          <w:numId w:val="42"/>
        </w:numPr>
      </w:pPr>
      <w:r>
        <w:t>Python environment</w:t>
      </w:r>
    </w:p>
    <w:p w14:paraId="4FAC9CA3" w14:textId="7C9BD43B" w:rsidR="001C024D" w:rsidRDefault="001C024D" w:rsidP="00790587">
      <w:pPr>
        <w:pStyle w:val="ListParagraph"/>
        <w:numPr>
          <w:ilvl w:val="0"/>
          <w:numId w:val="42"/>
        </w:numPr>
      </w:pPr>
      <w:r>
        <w:t>Python libraries: pandas</w:t>
      </w:r>
      <w:r w:rsidR="001E29D9">
        <w:t xml:space="preserve">, </w:t>
      </w:r>
      <w:r w:rsidR="0018546A" w:rsidRPr="0018546A">
        <w:t>SentenceTransformer</w:t>
      </w:r>
      <w:r w:rsidR="001E29D9">
        <w:t xml:space="preserve">, </w:t>
      </w:r>
      <w:r w:rsidR="001B0378" w:rsidRPr="001B0378">
        <w:t>gensim.utils</w:t>
      </w:r>
      <w:r w:rsidR="001B0378">
        <w:t>,scipy</w:t>
      </w:r>
      <w:r w:rsidR="0016622C">
        <w:t>,</w:t>
      </w:r>
      <w:r w:rsidR="0016622C" w:rsidRPr="0016622C">
        <w:t xml:space="preserve"> openpyxl</w:t>
      </w:r>
    </w:p>
    <w:p w14:paraId="34938338" w14:textId="47CE21A1" w:rsidR="00C1443B" w:rsidRDefault="00C1443B" w:rsidP="004913F3">
      <w:pPr>
        <w:pStyle w:val="Heading2"/>
        <w:numPr>
          <w:ilvl w:val="1"/>
          <w:numId w:val="41"/>
        </w:numPr>
        <w:spacing w:after="120"/>
        <w:ind w:left="936" w:hanging="576"/>
        <w:rPr>
          <w:sz w:val="32"/>
          <w:szCs w:val="24"/>
        </w:rPr>
      </w:pPr>
      <w:bookmarkStart w:id="21" w:name="_Toc87868743"/>
      <w:r>
        <w:rPr>
          <w:sz w:val="32"/>
          <w:szCs w:val="24"/>
        </w:rPr>
        <w:t>Environment</w:t>
      </w:r>
      <w:bookmarkEnd w:id="21"/>
    </w:p>
    <w:tbl>
      <w:tblPr>
        <w:tblStyle w:val="TableGrid"/>
        <w:tblW w:w="8730" w:type="dxa"/>
        <w:tblInd w:w="895" w:type="dxa"/>
        <w:tblLook w:val="04A0" w:firstRow="1" w:lastRow="0" w:firstColumn="1" w:lastColumn="0" w:noHBand="0" w:noVBand="1"/>
      </w:tblPr>
      <w:tblGrid>
        <w:gridCol w:w="1620"/>
        <w:gridCol w:w="3510"/>
        <w:gridCol w:w="1109"/>
        <w:gridCol w:w="1141"/>
        <w:gridCol w:w="1350"/>
      </w:tblGrid>
      <w:tr w:rsidR="00C1443B" w14:paraId="6527B329" w14:textId="69B3FC59" w:rsidTr="004913F3">
        <w:trPr>
          <w:trHeight w:val="386"/>
        </w:trPr>
        <w:tc>
          <w:tcPr>
            <w:tcW w:w="1620" w:type="dxa"/>
          </w:tcPr>
          <w:p w14:paraId="23638DE8" w14:textId="44D433FE" w:rsidR="00C1443B" w:rsidRPr="004913F3" w:rsidRDefault="00C1443B" w:rsidP="004913F3">
            <w:pPr>
              <w:rPr>
                <w:b/>
                <w:bCs/>
              </w:rPr>
            </w:pPr>
            <w:r w:rsidRPr="004913F3">
              <w:rPr>
                <w:b/>
                <w:bCs/>
              </w:rPr>
              <w:t>Environment</w:t>
            </w:r>
          </w:p>
        </w:tc>
        <w:tc>
          <w:tcPr>
            <w:tcW w:w="3510" w:type="dxa"/>
          </w:tcPr>
          <w:p w14:paraId="3D47D04D" w14:textId="4D72F554" w:rsidR="00C1443B" w:rsidRPr="004913F3" w:rsidRDefault="00C1443B" w:rsidP="004913F3">
            <w:pPr>
              <w:rPr>
                <w:b/>
                <w:bCs/>
              </w:rPr>
            </w:pPr>
            <w:r w:rsidRPr="004913F3">
              <w:rPr>
                <w:b/>
                <w:bCs/>
              </w:rPr>
              <w:t>Location</w:t>
            </w:r>
          </w:p>
        </w:tc>
        <w:tc>
          <w:tcPr>
            <w:tcW w:w="1109" w:type="dxa"/>
          </w:tcPr>
          <w:p w14:paraId="070EFDB5" w14:textId="732A74CB" w:rsidR="00C1443B" w:rsidRPr="004913F3" w:rsidRDefault="004913F3" w:rsidP="004913F3">
            <w:pPr>
              <w:rPr>
                <w:b/>
                <w:bCs/>
              </w:rPr>
            </w:pPr>
            <w:r w:rsidRPr="004913F3">
              <w:rPr>
                <w:b/>
                <w:bCs/>
              </w:rPr>
              <w:t>OS</w:t>
            </w:r>
          </w:p>
        </w:tc>
        <w:tc>
          <w:tcPr>
            <w:tcW w:w="1141" w:type="dxa"/>
          </w:tcPr>
          <w:p w14:paraId="5E44B4A8" w14:textId="563EA805" w:rsidR="00C1443B" w:rsidRPr="004913F3" w:rsidRDefault="00C1443B" w:rsidP="004913F3">
            <w:pPr>
              <w:rPr>
                <w:b/>
                <w:bCs/>
              </w:rPr>
            </w:pPr>
            <w:r w:rsidRPr="004913F3">
              <w:rPr>
                <w:b/>
                <w:bCs/>
              </w:rPr>
              <w:t>RAM</w:t>
            </w:r>
          </w:p>
        </w:tc>
        <w:tc>
          <w:tcPr>
            <w:tcW w:w="1350" w:type="dxa"/>
          </w:tcPr>
          <w:p w14:paraId="38E4DB45" w14:textId="3E944311" w:rsidR="00C1443B" w:rsidRPr="004913F3" w:rsidRDefault="00C1443B" w:rsidP="004913F3">
            <w:pPr>
              <w:rPr>
                <w:b/>
                <w:bCs/>
              </w:rPr>
            </w:pPr>
            <w:r w:rsidRPr="004913F3">
              <w:rPr>
                <w:b/>
                <w:bCs/>
              </w:rPr>
              <w:t>Hard Disk</w:t>
            </w:r>
          </w:p>
        </w:tc>
      </w:tr>
      <w:tr w:rsidR="00C1443B" w14:paraId="3D5AEC38" w14:textId="3EBCB6FD" w:rsidTr="004913F3">
        <w:tc>
          <w:tcPr>
            <w:tcW w:w="1620" w:type="dxa"/>
          </w:tcPr>
          <w:p w14:paraId="3F1124C1" w14:textId="79F57D47" w:rsidR="00C1443B" w:rsidRDefault="00C1443B" w:rsidP="00C1443B">
            <w:r>
              <w:t>Development</w:t>
            </w:r>
          </w:p>
        </w:tc>
        <w:tc>
          <w:tcPr>
            <w:tcW w:w="3510" w:type="dxa"/>
          </w:tcPr>
          <w:p w14:paraId="0FBBD96E" w14:textId="5B80F1C6" w:rsidR="00C1443B" w:rsidRDefault="00C1443B" w:rsidP="00C1443B">
            <w:r>
              <w:t>Local machine</w:t>
            </w:r>
          </w:p>
        </w:tc>
        <w:tc>
          <w:tcPr>
            <w:tcW w:w="1109" w:type="dxa"/>
          </w:tcPr>
          <w:p w14:paraId="34911838" w14:textId="32F014C3" w:rsidR="00C1443B" w:rsidRDefault="00C1443B" w:rsidP="00C1443B">
            <w:r>
              <w:t>Windows</w:t>
            </w:r>
          </w:p>
        </w:tc>
        <w:tc>
          <w:tcPr>
            <w:tcW w:w="1141" w:type="dxa"/>
          </w:tcPr>
          <w:p w14:paraId="2AB6E523" w14:textId="60116EE7" w:rsidR="00C1443B" w:rsidRDefault="00707CA7" w:rsidP="00C1443B">
            <w:r>
              <w:t>8</w:t>
            </w:r>
            <w:r w:rsidR="00C1443B">
              <w:t>GB</w:t>
            </w:r>
          </w:p>
        </w:tc>
        <w:tc>
          <w:tcPr>
            <w:tcW w:w="1350" w:type="dxa"/>
          </w:tcPr>
          <w:p w14:paraId="68C4E857" w14:textId="6D066CC8" w:rsidR="00C1443B" w:rsidRDefault="00BE60FA" w:rsidP="00C1443B">
            <w:r>
              <w:t>128</w:t>
            </w:r>
            <w:r w:rsidR="00C1443B">
              <w:t>GB</w:t>
            </w:r>
          </w:p>
        </w:tc>
      </w:tr>
      <w:tr w:rsidR="00C1443B" w14:paraId="24745012" w14:textId="6512490A" w:rsidTr="004913F3">
        <w:tc>
          <w:tcPr>
            <w:tcW w:w="1620" w:type="dxa"/>
          </w:tcPr>
          <w:p w14:paraId="6424EBF2" w14:textId="48D83054" w:rsidR="00C1443B" w:rsidRDefault="00C1443B" w:rsidP="00C1443B">
            <w:r>
              <w:t>Testing</w:t>
            </w:r>
          </w:p>
        </w:tc>
        <w:tc>
          <w:tcPr>
            <w:tcW w:w="3510" w:type="dxa"/>
          </w:tcPr>
          <w:p w14:paraId="777C8751" w14:textId="00967434" w:rsidR="00C1443B" w:rsidRDefault="001E29D9" w:rsidP="00C1443B">
            <w:r>
              <w:t>Local machine</w:t>
            </w:r>
          </w:p>
        </w:tc>
        <w:tc>
          <w:tcPr>
            <w:tcW w:w="1109" w:type="dxa"/>
          </w:tcPr>
          <w:p w14:paraId="7F60178C" w14:textId="4E4E65AF" w:rsidR="00C1443B" w:rsidRDefault="00C1443B" w:rsidP="00C1443B">
            <w:r>
              <w:t>Windows</w:t>
            </w:r>
          </w:p>
        </w:tc>
        <w:tc>
          <w:tcPr>
            <w:tcW w:w="1141" w:type="dxa"/>
          </w:tcPr>
          <w:p w14:paraId="0740F431" w14:textId="00C24337" w:rsidR="00C1443B" w:rsidRDefault="00707CA7" w:rsidP="00C1443B">
            <w:r>
              <w:t>8</w:t>
            </w:r>
            <w:r w:rsidR="00C1443B">
              <w:t>GB</w:t>
            </w:r>
          </w:p>
        </w:tc>
        <w:tc>
          <w:tcPr>
            <w:tcW w:w="1350" w:type="dxa"/>
          </w:tcPr>
          <w:p w14:paraId="0988F301" w14:textId="60267701" w:rsidR="00C1443B" w:rsidRDefault="00BE60FA" w:rsidP="00C1443B">
            <w:r>
              <w:t>128GB</w:t>
            </w:r>
          </w:p>
        </w:tc>
      </w:tr>
    </w:tbl>
    <w:p w14:paraId="3E579D37" w14:textId="77777777" w:rsidR="00BE60FA" w:rsidRDefault="00BE60FA" w:rsidP="00BE60FA">
      <w:pPr>
        <w:pStyle w:val="Heading1"/>
      </w:pPr>
    </w:p>
    <w:p w14:paraId="06DBBEE6" w14:textId="130F1954" w:rsidR="000563D4" w:rsidRDefault="0097311D" w:rsidP="0097311D">
      <w:pPr>
        <w:pStyle w:val="Heading1"/>
        <w:numPr>
          <w:ilvl w:val="0"/>
          <w:numId w:val="34"/>
        </w:numPr>
        <w:ind w:left="360"/>
      </w:pPr>
      <w:bookmarkStart w:id="22" w:name="_Toc87868744"/>
      <w:r>
        <w:t>Process Flow</w:t>
      </w:r>
      <w:bookmarkEnd w:id="22"/>
    </w:p>
    <w:p w14:paraId="5B862FE5" w14:textId="091C04F1" w:rsidR="000563D4" w:rsidRDefault="0064505E" w:rsidP="00C571C9">
      <w:pPr>
        <w:pStyle w:val="ListParagraph"/>
        <w:numPr>
          <w:ilvl w:val="0"/>
          <w:numId w:val="34"/>
        </w:num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C33BD3" wp14:editId="4039F6CD">
                <wp:simplePos x="0" y="0"/>
                <wp:positionH relativeFrom="margin">
                  <wp:posOffset>4800600</wp:posOffset>
                </wp:positionH>
                <wp:positionV relativeFrom="paragraph">
                  <wp:posOffset>10160</wp:posOffset>
                </wp:positionV>
                <wp:extent cx="1498600" cy="590550"/>
                <wp:effectExtent l="0" t="0" r="254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AF475" w14:textId="05EC8FE7" w:rsidR="001A4186" w:rsidRDefault="000115DB" w:rsidP="001A4186">
                            <w:pPr>
                              <w:spacing w:before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Selecting the type of semantic search – Symmetric or Asymmetric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33BD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78pt;margin-top:.8pt;width:118pt;height:46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" fillcolor="white [3201]" strokeweight=".5pt">
                <v:textbox>
                  <w:txbxContent>
                    <w:p w14:paraId="2EDAF475" w14:textId="05EC8FE7" w:rsidR="001A4186" w:rsidRDefault="000115DB" w:rsidP="001A4186">
                      <w:pPr>
                        <w:spacing w:before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Selecting the type of semantic search – Symmetric or Asymmetric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418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DA215D" wp14:editId="122245EF">
                <wp:simplePos x="0" y="0"/>
                <wp:positionH relativeFrom="column">
                  <wp:posOffset>2971800</wp:posOffset>
                </wp:positionH>
                <wp:positionV relativeFrom="paragraph">
                  <wp:posOffset>60960</wp:posOffset>
                </wp:positionV>
                <wp:extent cx="1460500" cy="419100"/>
                <wp:effectExtent l="0" t="0" r="254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6EDBC1" w14:textId="0E72EC9B" w:rsidR="00C571C9" w:rsidRPr="00251E2D" w:rsidRDefault="0059240C" w:rsidP="00C571C9">
                            <w:pPr>
                              <w:spacing w:before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Select the</w:t>
                            </w:r>
                            <w:r w:rsidR="0013614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3364B">
                              <w:rPr>
                                <w:sz w:val="18"/>
                                <w:szCs w:val="18"/>
                              </w:rPr>
                              <w:t xml:space="preserve">input columns </w:t>
                            </w:r>
                            <w:r w:rsidR="006C7B91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C3364B">
                              <w:rPr>
                                <w:sz w:val="18"/>
                                <w:szCs w:val="18"/>
                              </w:rPr>
                              <w:t>corpus and</w:t>
                            </w:r>
                            <w:r w:rsidR="006C7B91">
                              <w:rPr>
                                <w:sz w:val="18"/>
                                <w:szCs w:val="18"/>
                              </w:rPr>
                              <w:t xml:space="preserve">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A215D" id="Text Box 11" o:spid="_x0000_s1027" type="#_x0000_t202" style="position:absolute;left:0;text-align:left;margin-left:234pt;margin-top:4.8pt;width:115pt;height:3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" fillcolor="white [3201]" strokeweight=".5pt">
                <v:textbox>
                  <w:txbxContent>
                    <w:p w14:paraId="6D6EDBC1" w14:textId="0E72EC9B" w:rsidR="00C571C9" w:rsidRPr="00251E2D" w:rsidRDefault="0059240C" w:rsidP="00C571C9">
                      <w:pPr>
                        <w:spacing w:before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Select the</w:t>
                      </w:r>
                      <w:r w:rsidR="0013614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3364B">
                        <w:rPr>
                          <w:sz w:val="18"/>
                          <w:szCs w:val="18"/>
                        </w:rPr>
                        <w:t xml:space="preserve">input columns </w:t>
                      </w:r>
                      <w:r w:rsidR="006C7B91"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="00C3364B">
                        <w:rPr>
                          <w:sz w:val="18"/>
                          <w:szCs w:val="18"/>
                        </w:rPr>
                        <w:t>corpus and</w:t>
                      </w:r>
                      <w:r w:rsidR="006C7B91">
                        <w:rPr>
                          <w:sz w:val="18"/>
                          <w:szCs w:val="18"/>
                        </w:rPr>
                        <w:t xml:space="preserve"> query</w:t>
                      </w:r>
                    </w:p>
                  </w:txbxContent>
                </v:textbox>
              </v:shape>
            </w:pict>
          </mc:Fallback>
        </mc:AlternateContent>
      </w:r>
      <w:r w:rsidR="001A418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994DD9" wp14:editId="3DD6B49E">
                <wp:simplePos x="0" y="0"/>
                <wp:positionH relativeFrom="column">
                  <wp:posOffset>1492250</wp:posOffset>
                </wp:positionH>
                <wp:positionV relativeFrom="paragraph">
                  <wp:posOffset>52705</wp:posOffset>
                </wp:positionV>
                <wp:extent cx="1144905" cy="406400"/>
                <wp:effectExtent l="0" t="0" r="17145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205E5" w14:textId="7A9597D5" w:rsidR="00C571C9" w:rsidRPr="00251E2D" w:rsidRDefault="00883F2A" w:rsidP="00C571C9">
                            <w:pPr>
                              <w:spacing w:before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Input the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94DD9" id="Text Box 10" o:spid="_x0000_s1028" type="#_x0000_t202" style="position:absolute;left:0;text-align:left;margin-left:117.5pt;margin-top:4.15pt;width:90.15pt;height:3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" fillcolor="white [3201]" strokeweight=".5pt">
                <v:textbox>
                  <w:txbxContent>
                    <w:p w14:paraId="2CC205E5" w14:textId="7A9597D5" w:rsidR="00C571C9" w:rsidRPr="00251E2D" w:rsidRDefault="00883F2A" w:rsidP="00C571C9">
                      <w:pPr>
                        <w:spacing w:before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Input the excel</w:t>
                      </w:r>
                    </w:p>
                  </w:txbxContent>
                </v:textbox>
              </v:shape>
            </w:pict>
          </mc:Fallback>
        </mc:AlternateContent>
      </w:r>
      <w:r w:rsidR="001A418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363189" wp14:editId="7E24BF1C">
                <wp:simplePos x="0" y="0"/>
                <wp:positionH relativeFrom="margin">
                  <wp:posOffset>6350</wp:posOffset>
                </wp:positionH>
                <wp:positionV relativeFrom="paragraph">
                  <wp:posOffset>33655</wp:posOffset>
                </wp:positionV>
                <wp:extent cx="1155700" cy="446405"/>
                <wp:effectExtent l="0" t="0" r="25400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46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FCF4FA" w14:textId="7BC17C34" w:rsidR="0097311D" w:rsidRPr="00251E2D" w:rsidRDefault="008C1490" w:rsidP="00DC1DEF">
                            <w:pPr>
                              <w:spacing w:before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Set your working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63189" id="Text Box 2" o:spid="_x0000_s1029" type="#_x0000_t202" style="position:absolute;left:0;text-align:left;margin-left:.5pt;margin-top:2.65pt;width:91pt;height:35.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UAqOwIAAIM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" fillcolor="white [3201]" strokeweight=".5pt">
                <v:textbox>
                  <w:txbxContent>
                    <w:p w14:paraId="62FCF4FA" w14:textId="7BC17C34" w:rsidR="0097311D" w:rsidRPr="00251E2D" w:rsidRDefault="008C1490" w:rsidP="00DC1DEF">
                      <w:pPr>
                        <w:spacing w:before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Set your working directory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7B9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82FDE6" wp14:editId="2F6E1852">
                <wp:simplePos x="0" y="0"/>
                <wp:positionH relativeFrom="column">
                  <wp:posOffset>1196975</wp:posOffset>
                </wp:positionH>
                <wp:positionV relativeFrom="paragraph">
                  <wp:posOffset>251460</wp:posOffset>
                </wp:positionV>
                <wp:extent cx="238125" cy="7620"/>
                <wp:effectExtent l="0" t="76200" r="28575" b="876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76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78AB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94.25pt;margin-top:19.8pt;width:18.75pt;height:.6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" strokecolor="black [3213]" strokeweight="1pt">
                <v:stroke endarrow="block" joinstyle="miter"/>
              </v:shape>
            </w:pict>
          </mc:Fallback>
        </mc:AlternateContent>
      </w:r>
      <w:r w:rsidR="004913F3">
        <w:tab/>
      </w:r>
      <w:r w:rsidR="004913F3">
        <w:tab/>
      </w:r>
      <w:r w:rsidR="004913F3">
        <w:tab/>
      </w:r>
    </w:p>
    <w:p w14:paraId="7D078364" w14:textId="0886DDF8" w:rsidR="000563D4" w:rsidRDefault="001A4186" w:rsidP="0097311D">
      <w:r w:rsidRPr="00C571C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CEA82A" wp14:editId="235A8265">
                <wp:simplePos x="0" y="0"/>
                <wp:positionH relativeFrom="column">
                  <wp:posOffset>4428054</wp:posOffset>
                </wp:positionH>
                <wp:positionV relativeFrom="paragraph">
                  <wp:posOffset>73025</wp:posOffset>
                </wp:positionV>
                <wp:extent cx="316945" cy="7620"/>
                <wp:effectExtent l="0" t="76200" r="26035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945" cy="76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AFD26" id="Straight Arrow Connector 15" o:spid="_x0000_s1026" type="#_x0000_t32" style="position:absolute;margin-left:348.65pt;margin-top:5.75pt;width:24.95pt;height: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" strokecolor="black [3213]" strokeweight="1pt">
                <v:stroke endarrow="block" joinstyle="miter"/>
              </v:shape>
            </w:pict>
          </mc:Fallback>
        </mc:AlternateContent>
      </w:r>
      <w:r w:rsidR="006C7B9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5B9378" wp14:editId="62E44FA8">
                <wp:simplePos x="0" y="0"/>
                <wp:positionH relativeFrom="column">
                  <wp:posOffset>2694305</wp:posOffset>
                </wp:positionH>
                <wp:positionV relativeFrom="paragraph">
                  <wp:posOffset>60325</wp:posOffset>
                </wp:positionV>
                <wp:extent cx="238539" cy="7952"/>
                <wp:effectExtent l="0" t="76200" r="28575" b="876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39" cy="79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49A87" id="Straight Arrow Connector 13" o:spid="_x0000_s1026" type="#_x0000_t32" style="position:absolute;margin-left:212.15pt;margin-top:4.75pt;width:18.8pt;height:.6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" strokecolor="black [3213]" strokeweight="1pt">
                <v:stroke endarrow="block" joinstyle="miter"/>
              </v:shape>
            </w:pict>
          </mc:Fallback>
        </mc:AlternateContent>
      </w:r>
    </w:p>
    <w:p w14:paraId="0C179F33" w14:textId="461CAB59" w:rsidR="000563D4" w:rsidRDefault="0064505E" w:rsidP="0097311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A43BCB" wp14:editId="57DA6DE1">
                <wp:simplePos x="0" y="0"/>
                <wp:positionH relativeFrom="column">
                  <wp:posOffset>5543550</wp:posOffset>
                </wp:positionH>
                <wp:positionV relativeFrom="paragraph">
                  <wp:posOffset>155575</wp:posOffset>
                </wp:positionV>
                <wp:extent cx="6350" cy="279400"/>
                <wp:effectExtent l="76200" t="0" r="6985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FF9E0" id="Straight Arrow Connector 5" o:spid="_x0000_s1026" type="#_x0000_t32" style="position:absolute;margin-left:436.5pt;margin-top:12.25pt;width:.5pt;height:2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4913F3">
        <w:tab/>
      </w:r>
      <w:r w:rsidR="004913F3">
        <w:tab/>
      </w:r>
      <w:r w:rsidR="004913F3">
        <w:tab/>
      </w:r>
    </w:p>
    <w:p w14:paraId="05647311" w14:textId="28B51613" w:rsidR="000563D4" w:rsidRDefault="001A4186" w:rsidP="00114B08">
      <w:pPr>
        <w:tabs>
          <w:tab w:val="left" w:pos="1590"/>
        </w:tabs>
      </w:pPr>
      <w:r w:rsidRPr="00C571C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1A3F66" wp14:editId="0D99A183">
                <wp:simplePos x="0" y="0"/>
                <wp:positionH relativeFrom="column">
                  <wp:posOffset>4800600</wp:posOffset>
                </wp:positionH>
                <wp:positionV relativeFrom="paragraph">
                  <wp:posOffset>219710</wp:posOffset>
                </wp:positionV>
                <wp:extent cx="1555750" cy="395605"/>
                <wp:effectExtent l="0" t="0" r="25400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5635C6" w14:textId="770C877F" w:rsidR="00C571C9" w:rsidRPr="00983B8A" w:rsidRDefault="002E11D6" w:rsidP="00C571C9">
                            <w:pPr>
                              <w:spacing w:before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Enter the top N required number</w:t>
                            </w:r>
                            <w:r w:rsidR="0034656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A3F66" id="Text Box 14" o:spid="_x0000_s1030" type="#_x0000_t202" style="position:absolute;margin-left:378pt;margin-top:17.3pt;width:122.5pt;height:31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" fillcolor="white [3201]" strokeweight=".5pt">
                <v:textbox>
                  <w:txbxContent>
                    <w:p w14:paraId="625635C6" w14:textId="770C877F" w:rsidR="00C571C9" w:rsidRPr="00983B8A" w:rsidRDefault="002E11D6" w:rsidP="00C571C9">
                      <w:pPr>
                        <w:spacing w:before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Enter the top N required number</w:t>
                      </w:r>
                      <w:r w:rsidR="0034656E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14B08">
        <w:tab/>
      </w:r>
    </w:p>
    <w:p w14:paraId="64AF7342" w14:textId="7726B14B" w:rsidR="000563D4" w:rsidRDefault="000563D4" w:rsidP="0097311D"/>
    <w:p w14:paraId="37304010" w14:textId="5B51678B" w:rsidR="000563D4" w:rsidRDefault="00445559" w:rsidP="0097311D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82481E" wp14:editId="11230D50">
                <wp:simplePos x="0" y="0"/>
                <wp:positionH relativeFrom="margin">
                  <wp:posOffset>-311150</wp:posOffset>
                </wp:positionH>
                <wp:positionV relativeFrom="paragraph">
                  <wp:posOffset>434975</wp:posOffset>
                </wp:positionV>
                <wp:extent cx="1371600" cy="546100"/>
                <wp:effectExtent l="0" t="0" r="1905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1553DB" w14:textId="6716DCEF" w:rsidR="00176C71" w:rsidRDefault="00176C71" w:rsidP="00176C71">
                            <w:pPr>
                              <w:spacing w:before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Output dataframe with </w:t>
                            </w:r>
                            <w:r w:rsidRPr="00176C71">
                              <w:rPr>
                                <w:sz w:val="18"/>
                                <w:szCs w:val="18"/>
                              </w:rPr>
                              <w:t>nearest_</w:t>
                            </w:r>
                            <w:r w:rsidR="00445559">
                              <w:rPr>
                                <w:sz w:val="18"/>
                                <w:szCs w:val="18"/>
                              </w:rPr>
                              <w:t>sentences</w:t>
                            </w:r>
                            <w:r w:rsidRPr="00176C71">
                              <w:rPr>
                                <w:sz w:val="18"/>
                                <w:szCs w:val="18"/>
                              </w:rPr>
                              <w:t>, score, and input query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2481E" id="Text Box 19" o:spid="_x0000_s1031" type="#_x0000_t202" style="position:absolute;margin-left:-24.5pt;margin-top:34.25pt;width:108pt;height:43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" fillcolor="white [3201]" strokeweight=".5pt">
                <v:textbox>
                  <w:txbxContent>
                    <w:p w14:paraId="4F1553DB" w14:textId="6716DCEF" w:rsidR="00176C71" w:rsidRDefault="00176C71" w:rsidP="00176C71">
                      <w:pPr>
                        <w:spacing w:before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Output dataframe with </w:t>
                      </w:r>
                      <w:r w:rsidRPr="00176C71">
                        <w:rPr>
                          <w:sz w:val="18"/>
                          <w:szCs w:val="18"/>
                        </w:rPr>
                        <w:t>nearest_</w:t>
                      </w:r>
                      <w:r w:rsidR="00445559">
                        <w:rPr>
                          <w:sz w:val="18"/>
                          <w:szCs w:val="18"/>
                        </w:rPr>
                        <w:t>sentences</w:t>
                      </w:r>
                      <w:r w:rsidRPr="00176C71">
                        <w:rPr>
                          <w:sz w:val="18"/>
                          <w:szCs w:val="18"/>
                        </w:rPr>
                        <w:t>, score, and input query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505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DD9005" wp14:editId="1D571A75">
                <wp:simplePos x="0" y="0"/>
                <wp:positionH relativeFrom="column">
                  <wp:posOffset>5537200</wp:posOffset>
                </wp:positionH>
                <wp:positionV relativeFrom="paragraph">
                  <wp:posOffset>60960</wp:posOffset>
                </wp:positionV>
                <wp:extent cx="6350" cy="279400"/>
                <wp:effectExtent l="76200" t="0" r="6985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A028F" id="Straight Arrow Connector 12" o:spid="_x0000_s1026" type="#_x0000_t32" style="position:absolute;margin-left:436pt;margin-top:4.8pt;width:.5pt;height:2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1A41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0F473A" wp14:editId="0C787D04">
                <wp:simplePos x="0" y="0"/>
                <wp:positionH relativeFrom="column">
                  <wp:posOffset>4381500</wp:posOffset>
                </wp:positionH>
                <wp:positionV relativeFrom="paragraph">
                  <wp:posOffset>683260</wp:posOffset>
                </wp:positionV>
                <wp:extent cx="342900" cy="6350"/>
                <wp:effectExtent l="38100" t="76200" r="0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2D7AB" id="Straight Arrow Connector 18" o:spid="_x0000_s1026" type="#_x0000_t32" style="position:absolute;margin-left:345pt;margin-top:53.8pt;width:27pt;height:.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1A41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D4B0FD" wp14:editId="58C8B63A">
                <wp:simplePos x="0" y="0"/>
                <wp:positionH relativeFrom="column">
                  <wp:posOffset>2654300</wp:posOffset>
                </wp:positionH>
                <wp:positionV relativeFrom="paragraph">
                  <wp:posOffset>708660</wp:posOffset>
                </wp:positionV>
                <wp:extent cx="285750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257F5" id="Straight Arrow Connector 17" o:spid="_x0000_s1026" type="#_x0000_t32" style="position:absolute;margin-left:209pt;margin-top:55.8pt;width:22.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1A41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848D9F" wp14:editId="1EDE7F5C">
                <wp:simplePos x="0" y="0"/>
                <wp:positionH relativeFrom="margin">
                  <wp:posOffset>4775200</wp:posOffset>
                </wp:positionH>
                <wp:positionV relativeFrom="paragraph">
                  <wp:posOffset>378460</wp:posOffset>
                </wp:positionV>
                <wp:extent cx="1339850" cy="603250"/>
                <wp:effectExtent l="0" t="0" r="127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9EB3F" w14:textId="45513B9D" w:rsidR="00114B08" w:rsidRPr="003D5E12" w:rsidRDefault="00AD7678" w:rsidP="00114B08">
                            <w:pPr>
                              <w:spacing w:before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Corresponding </w:t>
                            </w:r>
                            <w:r w:rsidR="00B5543A">
                              <w:rPr>
                                <w:sz w:val="18"/>
                                <w:szCs w:val="18"/>
                              </w:rPr>
                              <w:t xml:space="preserve">Eigen vector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of corpus and query gets created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48D9F" id="Text Box 6" o:spid="_x0000_s1032" type="#_x0000_t202" style="position:absolute;margin-left:376pt;margin-top:29.8pt;width:105.5pt;height:47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" fillcolor="white [3201]" strokeweight=".5pt">
                <v:textbox>
                  <w:txbxContent>
                    <w:p w14:paraId="3839EB3F" w14:textId="45513B9D" w:rsidR="00114B08" w:rsidRPr="003D5E12" w:rsidRDefault="00AD7678" w:rsidP="00114B08">
                      <w:pPr>
                        <w:spacing w:before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Corresponding </w:t>
                      </w:r>
                      <w:r w:rsidR="00B5543A">
                        <w:rPr>
                          <w:sz w:val="18"/>
                          <w:szCs w:val="18"/>
                        </w:rPr>
                        <w:t xml:space="preserve">Eigen vector </w:t>
                      </w:r>
                      <w:r>
                        <w:rPr>
                          <w:sz w:val="18"/>
                          <w:szCs w:val="18"/>
                        </w:rPr>
                        <w:t>of corpus and query gets created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41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75B255" wp14:editId="0928972C">
                <wp:simplePos x="0" y="0"/>
                <wp:positionH relativeFrom="margin">
                  <wp:posOffset>3009900</wp:posOffset>
                </wp:positionH>
                <wp:positionV relativeFrom="paragraph">
                  <wp:posOffset>416560</wp:posOffset>
                </wp:positionV>
                <wp:extent cx="1365250" cy="558800"/>
                <wp:effectExtent l="0" t="0" r="254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47261F" w14:textId="1D0B418D" w:rsidR="00AD7678" w:rsidRDefault="00CD0B9F" w:rsidP="00AD7678">
                            <w:pPr>
                              <w:spacing w:before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Cosine</w:t>
                            </w:r>
                            <w:r w:rsidR="00AD7678">
                              <w:rPr>
                                <w:sz w:val="18"/>
                                <w:szCs w:val="18"/>
                              </w:rPr>
                              <w:t xml:space="preserve"> distance is used to calculate the distance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5B255" id="Text Box 7" o:spid="_x0000_s1033" type="#_x0000_t202" style="position:absolute;margin-left:237pt;margin-top:32.8pt;width:107.5pt;height:4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" fillcolor="white [3201]" strokeweight=".5pt">
                <v:textbox>
                  <w:txbxContent>
                    <w:p w14:paraId="0147261F" w14:textId="1D0B418D" w:rsidR="00AD7678" w:rsidRDefault="00CD0B9F" w:rsidP="00AD7678">
                      <w:pPr>
                        <w:spacing w:before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Cosine</w:t>
                      </w:r>
                      <w:r w:rsidR="00AD7678">
                        <w:rPr>
                          <w:sz w:val="18"/>
                          <w:szCs w:val="18"/>
                        </w:rPr>
                        <w:t xml:space="preserve"> distance is used to calculate the distance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41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3AA5D2" wp14:editId="0FE6735C">
                <wp:simplePos x="0" y="0"/>
                <wp:positionH relativeFrom="margin">
                  <wp:posOffset>1422400</wp:posOffset>
                </wp:positionH>
                <wp:positionV relativeFrom="paragraph">
                  <wp:posOffset>416560</wp:posOffset>
                </wp:positionV>
                <wp:extent cx="1219200" cy="5715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F812CC" w14:textId="7B17A121" w:rsidR="008D1A18" w:rsidRDefault="008D1A18" w:rsidP="008D1A18">
                            <w:pPr>
                              <w:spacing w:before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Lower the distance, higher the score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AA5D2" id="Text Box 16" o:spid="_x0000_s1034" type="#_x0000_t202" style="position:absolute;margin-left:112pt;margin-top:32.8pt;width:96pt;height:4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" fillcolor="white [3201]" strokeweight=".5pt">
                <v:textbox>
                  <w:txbxContent>
                    <w:p w14:paraId="7AF812CC" w14:textId="7B17A121" w:rsidR="008D1A18" w:rsidRDefault="008D1A18" w:rsidP="008D1A18">
                      <w:pPr>
                        <w:spacing w:before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Lower the distance, higher the score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418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0B93A2" wp14:editId="6245193F">
                <wp:simplePos x="0" y="0"/>
                <wp:positionH relativeFrom="column">
                  <wp:posOffset>1085850</wp:posOffset>
                </wp:positionH>
                <wp:positionV relativeFrom="paragraph">
                  <wp:posOffset>717550</wp:posOffset>
                </wp:positionV>
                <wp:extent cx="28575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24307" id="Straight Arrow Connector 20" o:spid="_x0000_s1026" type="#_x0000_t32" style="position:absolute;margin-left:85.5pt;margin-top:56.5pt;width:22.5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4913F3">
        <w:tab/>
      </w:r>
      <w:r w:rsidR="004913F3">
        <w:tab/>
      </w:r>
      <w:r w:rsidR="004913F3">
        <w:tab/>
      </w:r>
    </w:p>
    <w:sectPr w:rsidR="000563D4">
      <w:footerReference w:type="default" r:id="rId11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BC514" w14:textId="77777777" w:rsidR="00CC7B7F" w:rsidRDefault="00CC7B7F">
      <w:pPr>
        <w:spacing w:line="240" w:lineRule="auto"/>
      </w:pPr>
      <w:r>
        <w:separator/>
      </w:r>
    </w:p>
  </w:endnote>
  <w:endnote w:type="continuationSeparator" w:id="0">
    <w:p w14:paraId="47A7B680" w14:textId="77777777" w:rsidR="00CC7B7F" w:rsidRDefault="00CC7B7F">
      <w:pPr>
        <w:spacing w:line="240" w:lineRule="auto"/>
      </w:pPr>
      <w:r>
        <w:continuationSeparator/>
      </w:r>
    </w:p>
  </w:endnote>
  <w:endnote w:type="continuationNotice" w:id="1">
    <w:p w14:paraId="1599A20A" w14:textId="77777777" w:rsidR="00CC7B7F" w:rsidRDefault="00CC7B7F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186409"/>
      <w:docPartObj>
        <w:docPartGallery w:val="Page Numbers (Bottom of Page)"/>
        <w:docPartUnique/>
      </w:docPartObj>
    </w:sdtPr>
    <w:sdtEndPr/>
    <w:sdtContent>
      <w:p w14:paraId="27F16E79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427EE6C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4C43A" w14:textId="77777777" w:rsidR="00CC7B7F" w:rsidRDefault="00CC7B7F">
      <w:pPr>
        <w:spacing w:line="240" w:lineRule="auto"/>
      </w:pPr>
      <w:r>
        <w:separator/>
      </w:r>
    </w:p>
  </w:footnote>
  <w:footnote w:type="continuationSeparator" w:id="0">
    <w:p w14:paraId="424557B7" w14:textId="77777777" w:rsidR="00CC7B7F" w:rsidRDefault="00CC7B7F">
      <w:pPr>
        <w:spacing w:line="240" w:lineRule="auto"/>
      </w:pPr>
      <w:r>
        <w:continuationSeparator/>
      </w:r>
    </w:p>
  </w:footnote>
  <w:footnote w:type="continuationNotice" w:id="1">
    <w:p w14:paraId="142FCAF5" w14:textId="77777777" w:rsidR="00CC7B7F" w:rsidRDefault="00CC7B7F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0D2C26"/>
    <w:multiLevelType w:val="hybridMultilevel"/>
    <w:tmpl w:val="BE6A6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8631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260301"/>
    <w:multiLevelType w:val="hybridMultilevel"/>
    <w:tmpl w:val="D24C38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3AF6B40"/>
    <w:multiLevelType w:val="multilevel"/>
    <w:tmpl w:val="1E2289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15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306815"/>
    <w:multiLevelType w:val="hybridMultilevel"/>
    <w:tmpl w:val="6646F2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BD03FA8"/>
    <w:multiLevelType w:val="multilevel"/>
    <w:tmpl w:val="AF2231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24" w:hanging="2520"/>
      </w:pPr>
      <w:rPr>
        <w:rFonts w:hint="default"/>
      </w:rPr>
    </w:lvl>
  </w:abstractNum>
  <w:abstractNum w:abstractNumId="18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E48EC"/>
    <w:multiLevelType w:val="hybridMultilevel"/>
    <w:tmpl w:val="78F24D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6C4C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4" w15:restartNumberingAfterBreak="0">
    <w:nsid w:val="7C146D16"/>
    <w:multiLevelType w:val="hybridMultilevel"/>
    <w:tmpl w:val="8D8A69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3"/>
    <w:lvlOverride w:ilvl="0">
      <w:startOverride w:val="1"/>
    </w:lvlOverride>
  </w:num>
  <w:num w:numId="3">
    <w:abstractNumId w:val="23"/>
  </w:num>
  <w:num w:numId="4">
    <w:abstractNumId w:val="23"/>
    <w:lvlOverride w:ilvl="0">
      <w:startOverride w:val="1"/>
    </w:lvlOverride>
  </w:num>
  <w:num w:numId="5">
    <w:abstractNumId w:val="8"/>
  </w:num>
  <w:num w:numId="6">
    <w:abstractNumId w:val="23"/>
    <w:lvlOverride w:ilvl="0">
      <w:startOverride w:val="1"/>
    </w:lvlOverride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5"/>
  </w:num>
  <w:num w:numId="20">
    <w:abstractNumId w:val="9"/>
  </w:num>
  <w:num w:numId="21">
    <w:abstractNumId w:val="22"/>
  </w:num>
  <w:num w:numId="22">
    <w:abstractNumId w:val="20"/>
  </w:num>
  <w:num w:numId="23">
    <w:abstractNumId w:val="18"/>
  </w:num>
  <w:num w:numId="24">
    <w:abstractNumId w:val="15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</w:num>
  <w:num w:numId="35">
    <w:abstractNumId w:val="24"/>
  </w:num>
  <w:num w:numId="36">
    <w:abstractNumId w:val="13"/>
  </w:num>
  <w:num w:numId="37">
    <w:abstractNumId w:val="19"/>
  </w:num>
  <w:num w:numId="38">
    <w:abstractNumId w:val="16"/>
  </w:num>
  <w:num w:numId="39">
    <w:abstractNumId w:val="21"/>
  </w:num>
  <w:num w:numId="40">
    <w:abstractNumId w:val="17"/>
  </w:num>
  <w:num w:numId="41">
    <w:abstractNumId w:val="12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4E"/>
    <w:rsid w:val="000115DB"/>
    <w:rsid w:val="00016748"/>
    <w:rsid w:val="00033BDC"/>
    <w:rsid w:val="0003566E"/>
    <w:rsid w:val="000563D4"/>
    <w:rsid w:val="0006567E"/>
    <w:rsid w:val="000755E6"/>
    <w:rsid w:val="000760DB"/>
    <w:rsid w:val="00077D9B"/>
    <w:rsid w:val="000E20A2"/>
    <w:rsid w:val="000F00E7"/>
    <w:rsid w:val="0010556A"/>
    <w:rsid w:val="00114B08"/>
    <w:rsid w:val="00114C75"/>
    <w:rsid w:val="0013614D"/>
    <w:rsid w:val="00142189"/>
    <w:rsid w:val="0016622C"/>
    <w:rsid w:val="0016766E"/>
    <w:rsid w:val="00170063"/>
    <w:rsid w:val="00175643"/>
    <w:rsid w:val="00176C71"/>
    <w:rsid w:val="0018546A"/>
    <w:rsid w:val="00195F64"/>
    <w:rsid w:val="001A4186"/>
    <w:rsid w:val="001B0378"/>
    <w:rsid w:val="001B2338"/>
    <w:rsid w:val="001C024D"/>
    <w:rsid w:val="001D489B"/>
    <w:rsid w:val="001E29D9"/>
    <w:rsid w:val="001F5445"/>
    <w:rsid w:val="002039AE"/>
    <w:rsid w:val="00204719"/>
    <w:rsid w:val="002061A9"/>
    <w:rsid w:val="002151C3"/>
    <w:rsid w:val="00217B64"/>
    <w:rsid w:val="00227ECF"/>
    <w:rsid w:val="00235579"/>
    <w:rsid w:val="002375E1"/>
    <w:rsid w:val="00251E2D"/>
    <w:rsid w:val="00257FAA"/>
    <w:rsid w:val="00263938"/>
    <w:rsid w:val="00295153"/>
    <w:rsid w:val="002C2818"/>
    <w:rsid w:val="002E11D6"/>
    <w:rsid w:val="002E5890"/>
    <w:rsid w:val="002E6C1A"/>
    <w:rsid w:val="002E78EB"/>
    <w:rsid w:val="002E79B8"/>
    <w:rsid w:val="002F25A8"/>
    <w:rsid w:val="00304FBB"/>
    <w:rsid w:val="003407A9"/>
    <w:rsid w:val="00340DC9"/>
    <w:rsid w:val="00344DBB"/>
    <w:rsid w:val="0034656E"/>
    <w:rsid w:val="00350BD5"/>
    <w:rsid w:val="003607B4"/>
    <w:rsid w:val="0036258B"/>
    <w:rsid w:val="00366690"/>
    <w:rsid w:val="00391443"/>
    <w:rsid w:val="003C08EA"/>
    <w:rsid w:val="003D5E12"/>
    <w:rsid w:val="004031AE"/>
    <w:rsid w:val="0041252B"/>
    <w:rsid w:val="00420A4A"/>
    <w:rsid w:val="00444F02"/>
    <w:rsid w:val="00445559"/>
    <w:rsid w:val="00490CC6"/>
    <w:rsid w:val="004913F3"/>
    <w:rsid w:val="004A428D"/>
    <w:rsid w:val="004B0CAE"/>
    <w:rsid w:val="004B32DB"/>
    <w:rsid w:val="004C2D8F"/>
    <w:rsid w:val="004C696F"/>
    <w:rsid w:val="004E2E65"/>
    <w:rsid w:val="004F05F9"/>
    <w:rsid w:val="00513050"/>
    <w:rsid w:val="00527CE5"/>
    <w:rsid w:val="005320A1"/>
    <w:rsid w:val="0054651D"/>
    <w:rsid w:val="005509B2"/>
    <w:rsid w:val="005556DB"/>
    <w:rsid w:val="00571FDB"/>
    <w:rsid w:val="005818E2"/>
    <w:rsid w:val="0059240C"/>
    <w:rsid w:val="005C13A9"/>
    <w:rsid w:val="005C6D45"/>
    <w:rsid w:val="005D58F7"/>
    <w:rsid w:val="005E1BF2"/>
    <w:rsid w:val="005E322E"/>
    <w:rsid w:val="00617D63"/>
    <w:rsid w:val="00643D1A"/>
    <w:rsid w:val="0064505E"/>
    <w:rsid w:val="00662074"/>
    <w:rsid w:val="006641ED"/>
    <w:rsid w:val="006660A5"/>
    <w:rsid w:val="00667DBC"/>
    <w:rsid w:val="00674588"/>
    <w:rsid w:val="006A7B57"/>
    <w:rsid w:val="006B58C6"/>
    <w:rsid w:val="006C5161"/>
    <w:rsid w:val="006C7B91"/>
    <w:rsid w:val="006D180C"/>
    <w:rsid w:val="006D44C5"/>
    <w:rsid w:val="006E7605"/>
    <w:rsid w:val="00707CA7"/>
    <w:rsid w:val="00713672"/>
    <w:rsid w:val="00725CF1"/>
    <w:rsid w:val="0073562D"/>
    <w:rsid w:val="00790587"/>
    <w:rsid w:val="007A55AA"/>
    <w:rsid w:val="007B07DE"/>
    <w:rsid w:val="007C0D3F"/>
    <w:rsid w:val="007E609A"/>
    <w:rsid w:val="007F2BA6"/>
    <w:rsid w:val="0082125E"/>
    <w:rsid w:val="00823853"/>
    <w:rsid w:val="008270A2"/>
    <w:rsid w:val="00833231"/>
    <w:rsid w:val="00842E19"/>
    <w:rsid w:val="00853F77"/>
    <w:rsid w:val="00883F2A"/>
    <w:rsid w:val="00884931"/>
    <w:rsid w:val="00885CE1"/>
    <w:rsid w:val="008907FF"/>
    <w:rsid w:val="008A02E2"/>
    <w:rsid w:val="008B696C"/>
    <w:rsid w:val="008B6BEE"/>
    <w:rsid w:val="008B6CAD"/>
    <w:rsid w:val="008C1490"/>
    <w:rsid w:val="008D1A18"/>
    <w:rsid w:val="008E153B"/>
    <w:rsid w:val="008F26B9"/>
    <w:rsid w:val="008F78D7"/>
    <w:rsid w:val="009161D1"/>
    <w:rsid w:val="009200C1"/>
    <w:rsid w:val="0092573C"/>
    <w:rsid w:val="0095469D"/>
    <w:rsid w:val="00954D16"/>
    <w:rsid w:val="0096080B"/>
    <w:rsid w:val="00961AB9"/>
    <w:rsid w:val="0097311D"/>
    <w:rsid w:val="00980085"/>
    <w:rsid w:val="00983B8A"/>
    <w:rsid w:val="0099614E"/>
    <w:rsid w:val="00997127"/>
    <w:rsid w:val="009C3B20"/>
    <w:rsid w:val="009D216F"/>
    <w:rsid w:val="009D3248"/>
    <w:rsid w:val="009D6200"/>
    <w:rsid w:val="009D6D57"/>
    <w:rsid w:val="009E3AD8"/>
    <w:rsid w:val="00A20D32"/>
    <w:rsid w:val="00A42C9B"/>
    <w:rsid w:val="00A51CF0"/>
    <w:rsid w:val="00A65E8A"/>
    <w:rsid w:val="00A67C77"/>
    <w:rsid w:val="00A778E0"/>
    <w:rsid w:val="00A87896"/>
    <w:rsid w:val="00AC1EE7"/>
    <w:rsid w:val="00AD7678"/>
    <w:rsid w:val="00AF18F7"/>
    <w:rsid w:val="00B02592"/>
    <w:rsid w:val="00B04945"/>
    <w:rsid w:val="00B5543A"/>
    <w:rsid w:val="00B60D70"/>
    <w:rsid w:val="00B650C6"/>
    <w:rsid w:val="00B759B1"/>
    <w:rsid w:val="00B8452C"/>
    <w:rsid w:val="00B97C49"/>
    <w:rsid w:val="00BA412A"/>
    <w:rsid w:val="00BA63C2"/>
    <w:rsid w:val="00BC6939"/>
    <w:rsid w:val="00BD5077"/>
    <w:rsid w:val="00BE1875"/>
    <w:rsid w:val="00BE45C8"/>
    <w:rsid w:val="00BE60FA"/>
    <w:rsid w:val="00BF2331"/>
    <w:rsid w:val="00BF7463"/>
    <w:rsid w:val="00C1204E"/>
    <w:rsid w:val="00C122BF"/>
    <w:rsid w:val="00C1443B"/>
    <w:rsid w:val="00C17A97"/>
    <w:rsid w:val="00C30889"/>
    <w:rsid w:val="00C3364B"/>
    <w:rsid w:val="00C37D6D"/>
    <w:rsid w:val="00C56D44"/>
    <w:rsid w:val="00C571C9"/>
    <w:rsid w:val="00C5785E"/>
    <w:rsid w:val="00C6446C"/>
    <w:rsid w:val="00C8659D"/>
    <w:rsid w:val="00C90A2E"/>
    <w:rsid w:val="00CA45E9"/>
    <w:rsid w:val="00CB7402"/>
    <w:rsid w:val="00CC5861"/>
    <w:rsid w:val="00CC7B7F"/>
    <w:rsid w:val="00CD0B9F"/>
    <w:rsid w:val="00CF0F39"/>
    <w:rsid w:val="00CF1E5D"/>
    <w:rsid w:val="00CF2185"/>
    <w:rsid w:val="00D10046"/>
    <w:rsid w:val="00D21202"/>
    <w:rsid w:val="00D22C26"/>
    <w:rsid w:val="00D30B81"/>
    <w:rsid w:val="00D3649E"/>
    <w:rsid w:val="00D65327"/>
    <w:rsid w:val="00D74225"/>
    <w:rsid w:val="00DA7178"/>
    <w:rsid w:val="00DB6645"/>
    <w:rsid w:val="00DC1DEF"/>
    <w:rsid w:val="00DE1DF6"/>
    <w:rsid w:val="00DF0FDA"/>
    <w:rsid w:val="00DF4363"/>
    <w:rsid w:val="00E1422C"/>
    <w:rsid w:val="00E142DA"/>
    <w:rsid w:val="00E16F51"/>
    <w:rsid w:val="00E2035C"/>
    <w:rsid w:val="00E33C2B"/>
    <w:rsid w:val="00E3517B"/>
    <w:rsid w:val="00E36C4F"/>
    <w:rsid w:val="00E36F5D"/>
    <w:rsid w:val="00E42D07"/>
    <w:rsid w:val="00E70E91"/>
    <w:rsid w:val="00E92854"/>
    <w:rsid w:val="00EA1015"/>
    <w:rsid w:val="00EB0B6E"/>
    <w:rsid w:val="00EC673A"/>
    <w:rsid w:val="00ED1388"/>
    <w:rsid w:val="00ED361D"/>
    <w:rsid w:val="00EE70C1"/>
    <w:rsid w:val="00EF7B8B"/>
    <w:rsid w:val="00F169E1"/>
    <w:rsid w:val="00F52B79"/>
    <w:rsid w:val="00F644CA"/>
    <w:rsid w:val="00F74359"/>
    <w:rsid w:val="00F77B79"/>
    <w:rsid w:val="00F866A8"/>
    <w:rsid w:val="00FB35C9"/>
    <w:rsid w:val="00FB5B59"/>
    <w:rsid w:val="00FB6BA8"/>
    <w:rsid w:val="00FC318F"/>
    <w:rsid w:val="00FD1D72"/>
    <w:rsid w:val="00FD5551"/>
    <w:rsid w:val="00FF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ABA58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.d.jain\AppData\Local\Microsoft\Office\16.0\DTS\en-US%7bB2131670-2805-4A07-A666-FA8807555BBF%7d\%7bA7E9C33E-6AF8-4B0B-B785-D4820C5A990B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E7373D-5DCA-4092-912F-7D030B4FE61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EAA2E9E-4E47-497B-A79A-B397382D8E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8A3276-187E-405F-966A-BDA24FF7DC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5B1B51-5121-472B-BA9E-DC61343F5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{A7E9C33E-6AF8-4B0B-B785-D4820C5A990B}tf45325165_win32</Template>
  <TotalTime>0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2021-11-15T05:53:00Z</dcterms:created>
  <dcterms:modified xsi:type="dcterms:W3CDTF">2022-08-31T07:11:00Z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